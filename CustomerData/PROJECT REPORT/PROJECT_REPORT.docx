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103" w:rsidRDefault="006D5E7C" w:rsidP="006D5E7C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Report</w:t>
      </w:r>
    </w:p>
    <w:p w:rsidR="004E4486" w:rsidRPr="004E4486" w:rsidRDefault="00DE3C6F" w:rsidP="00DE3C6F">
      <w:pPr>
        <w:rPr>
          <w:b/>
          <w:u w:val="single"/>
        </w:rPr>
      </w:pPr>
      <w:r w:rsidRPr="004E4486">
        <w:rPr>
          <w:b/>
          <w:u w:val="single"/>
        </w:rPr>
        <w:t>Team 1</w:t>
      </w:r>
    </w:p>
    <w:p w:rsidR="004E4486" w:rsidRDefault="00BA22BE" w:rsidP="004E4486">
      <w:r>
        <w:t xml:space="preserve">Desmond </w:t>
      </w:r>
      <w:proofErr w:type="spellStart"/>
      <w:r>
        <w:t>Weindorf</w:t>
      </w:r>
      <w:proofErr w:type="spellEnd"/>
      <w:r w:rsidR="00DE3C6F">
        <w:br/>
        <w:t>Tim Lee</w:t>
      </w:r>
      <w:r w:rsidR="00DE3C6F">
        <w:br/>
        <w:t xml:space="preserve">Caleb </w:t>
      </w:r>
      <w:r w:rsidR="00CE15C1">
        <w:t>Francisco</w:t>
      </w:r>
      <w:r w:rsidR="00DE3C6F">
        <w:br/>
        <w:t xml:space="preserve">John </w:t>
      </w:r>
      <w:r w:rsidR="00CE15C1">
        <w:t>Stevens</w:t>
      </w:r>
    </w:p>
    <w:p w:rsidR="006D5E7C" w:rsidRDefault="00BA22BE" w:rsidP="00DE3C6F">
      <w:r>
        <w:br/>
        <w:t>Assignment1</w:t>
      </w:r>
      <w:r w:rsidR="00DE3C6F">
        <w:t>1</w:t>
      </w:r>
      <w:r w:rsidR="006D5E7C">
        <w:br/>
      </w:r>
      <w:r w:rsidR="00DE3C6F">
        <w:t>3</w:t>
      </w:r>
      <w:r w:rsidR="006D5E7C">
        <w:t>/1</w:t>
      </w:r>
      <w:r w:rsidR="00DE3C6F">
        <w:t>4</w:t>
      </w:r>
      <w:r w:rsidR="006D5E7C">
        <w:t>/2013</w:t>
      </w:r>
    </w:p>
    <w:p w:rsidR="006D5E7C" w:rsidRDefault="006D5E7C" w:rsidP="006D5E7C"/>
    <w:p w:rsidR="006D5E7C" w:rsidRPr="00992221" w:rsidRDefault="006D5E7C" w:rsidP="006D5E7C">
      <w:pPr>
        <w:rPr>
          <w:sz w:val="28"/>
          <w:szCs w:val="28"/>
          <w:u w:val="single"/>
        </w:rPr>
      </w:pPr>
      <w:r w:rsidRPr="00992221">
        <w:rPr>
          <w:sz w:val="28"/>
          <w:szCs w:val="28"/>
          <w:u w:val="single"/>
        </w:rPr>
        <w:t>Description:</w:t>
      </w:r>
    </w:p>
    <w:p w:rsidR="00BA22BE" w:rsidRDefault="00CE15C1" w:rsidP="00CE15C1">
      <w:r>
        <w:t>The program is easy to navigate, using numbers to pick menu options in the console. Data is loaded</w:t>
      </w:r>
      <w:r w:rsidR="00285B8F">
        <w:t xml:space="preserve"> in via the first option, loading data.txt in the debug binaries folder.</w:t>
      </w:r>
      <w:r w:rsidR="00C97E91">
        <w:t xml:space="preserve"> The loaded file follows the same format as your usual test files, and can be assumed to run delimited by semi-colons, returns, and with an optional number in the first line.</w:t>
      </w:r>
    </w:p>
    <w:p w:rsidR="002D6385" w:rsidRDefault="002D6385" w:rsidP="00CE15C1">
      <w:r>
        <w:t xml:space="preserve">Customers can be also added manually in with the second option. </w:t>
      </w:r>
      <w:r w:rsidR="006B4B00">
        <w:t>All customers are sorted by age in the linked list when added, and can be displayed to the screen via the third option.</w:t>
      </w:r>
    </w:p>
    <w:p w:rsidR="006B4B00" w:rsidRDefault="006B4B00" w:rsidP="00CE15C1">
      <w:r>
        <w:t>We fulfilled the following requirements:</w:t>
      </w:r>
    </w:p>
    <w:p w:rsidR="006B4B00" w:rsidRPr="006D7064" w:rsidRDefault="006D7064" w:rsidP="006B4B00">
      <w:pPr>
        <w:pStyle w:val="ListParagraph"/>
        <w:numPr>
          <w:ilvl w:val="0"/>
          <w:numId w:val="1"/>
        </w:numPr>
        <w:rPr>
          <w:i/>
        </w:rPr>
      </w:pPr>
      <w:r>
        <w:t>Double Linked List – Customer data structure</w:t>
      </w:r>
    </w:p>
    <w:p w:rsidR="006D7064" w:rsidRPr="006D7064" w:rsidRDefault="006D7064" w:rsidP="006B4B00">
      <w:pPr>
        <w:pStyle w:val="ListParagraph"/>
        <w:numPr>
          <w:ilvl w:val="0"/>
          <w:numId w:val="1"/>
        </w:numPr>
        <w:rPr>
          <w:i/>
        </w:rPr>
      </w:pPr>
      <w:r>
        <w:t>Overloaded operators – Comparison of customer ages</w:t>
      </w:r>
    </w:p>
    <w:p w:rsidR="006D7064" w:rsidRPr="006D7064" w:rsidRDefault="006D7064" w:rsidP="006B4B00">
      <w:pPr>
        <w:pStyle w:val="ListParagraph"/>
        <w:numPr>
          <w:ilvl w:val="0"/>
          <w:numId w:val="1"/>
        </w:numPr>
        <w:rPr>
          <w:i/>
        </w:rPr>
      </w:pPr>
      <w:r>
        <w:t>Sorting algorithm – Customers are sorted by age when entered into the linked list</w:t>
      </w:r>
    </w:p>
    <w:p w:rsidR="006D7064" w:rsidRPr="006D7064" w:rsidRDefault="006D7064" w:rsidP="006B4B00">
      <w:pPr>
        <w:pStyle w:val="ListParagraph"/>
        <w:numPr>
          <w:ilvl w:val="0"/>
          <w:numId w:val="1"/>
        </w:numPr>
        <w:rPr>
          <w:i/>
        </w:rPr>
      </w:pPr>
      <w:r>
        <w:t>Abstract Class – Customer is an abstract class</w:t>
      </w:r>
    </w:p>
    <w:p w:rsidR="006D7064" w:rsidRPr="00D94A6F" w:rsidRDefault="00D94A6F" w:rsidP="006B4B00">
      <w:pPr>
        <w:pStyle w:val="ListParagraph"/>
        <w:numPr>
          <w:ilvl w:val="0"/>
          <w:numId w:val="1"/>
        </w:numPr>
        <w:rPr>
          <w:i/>
        </w:rPr>
      </w:pPr>
      <w:r>
        <w:t>Interface – The console menu has an interface defined within the same file</w:t>
      </w:r>
    </w:p>
    <w:p w:rsidR="00D94A6F" w:rsidRPr="00D94A6F" w:rsidRDefault="00D94A6F" w:rsidP="006B4B00">
      <w:pPr>
        <w:pStyle w:val="ListParagraph"/>
        <w:numPr>
          <w:ilvl w:val="0"/>
          <w:numId w:val="1"/>
        </w:numPr>
        <w:rPr>
          <w:i/>
        </w:rPr>
      </w:pPr>
      <w:r>
        <w:t xml:space="preserve">Base Class – Member and </w:t>
      </w:r>
      <w:proofErr w:type="spellStart"/>
      <w:r>
        <w:t>NonMember</w:t>
      </w:r>
      <w:proofErr w:type="spellEnd"/>
      <w:r>
        <w:t xml:space="preserve"> (visitor) classes inherit from the Customer base class</w:t>
      </w:r>
    </w:p>
    <w:p w:rsidR="00D94A6F" w:rsidRPr="002156B0" w:rsidRDefault="002156B0" w:rsidP="006B4B00">
      <w:pPr>
        <w:pStyle w:val="ListParagraph"/>
        <w:numPr>
          <w:ilvl w:val="0"/>
          <w:numId w:val="1"/>
        </w:numPr>
        <w:rPr>
          <w:i/>
        </w:rPr>
      </w:pPr>
      <w:r>
        <w:t>File I/O – Fake customer data can be loaded in via a menu option</w:t>
      </w:r>
    </w:p>
    <w:p w:rsidR="00323413" w:rsidRPr="006B4B00" w:rsidRDefault="00144886" w:rsidP="00323413">
      <w:pPr>
        <w:pStyle w:val="ListParagraph"/>
        <w:numPr>
          <w:ilvl w:val="0"/>
          <w:numId w:val="1"/>
        </w:numPr>
        <w:rPr>
          <w:i/>
        </w:rPr>
      </w:pPr>
      <w:r>
        <w:t>Custom Exception – Customers with duplicate ages in the linked list will throw an exception when displayed to the screen.</w:t>
      </w:r>
      <w:r w:rsidR="00323413" w:rsidRPr="00323413">
        <w:rPr>
          <w:i/>
        </w:rPr>
        <w:t xml:space="preserve"> </w:t>
      </w:r>
    </w:p>
    <w:p w:rsidR="00323413" w:rsidRPr="00992221" w:rsidRDefault="00323413" w:rsidP="0032341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References</w:t>
      </w:r>
      <w:r w:rsidRPr="00992221">
        <w:rPr>
          <w:sz w:val="28"/>
          <w:szCs w:val="28"/>
          <w:u w:val="single"/>
        </w:rPr>
        <w:t>:</w:t>
      </w:r>
    </w:p>
    <w:p w:rsidR="002156B0" w:rsidRDefault="00323413" w:rsidP="00323413">
      <w:r>
        <w:t xml:space="preserve">We used Desmond’s file </w:t>
      </w:r>
      <w:proofErr w:type="gramStart"/>
      <w:r>
        <w:t>i/o</w:t>
      </w:r>
      <w:proofErr w:type="gramEnd"/>
      <w:r>
        <w:t xml:space="preserve"> method and console menu class used in previous assignments. We also used a modified version of the Linked List you provided for a previous assignment.</w:t>
      </w:r>
    </w:p>
    <w:p w:rsidR="00E13D34" w:rsidRPr="00323413" w:rsidRDefault="00E13D34" w:rsidP="00323413"/>
    <w:p w:rsidR="00494F44" w:rsidRPr="00992221" w:rsidRDefault="00494F44" w:rsidP="00494F44">
      <w:pPr>
        <w:rPr>
          <w:sz w:val="28"/>
          <w:szCs w:val="28"/>
          <w:u w:val="single"/>
        </w:rPr>
      </w:pPr>
      <w:r w:rsidRPr="00992221">
        <w:rPr>
          <w:sz w:val="28"/>
          <w:szCs w:val="28"/>
          <w:u w:val="single"/>
        </w:rPr>
        <w:lastRenderedPageBreak/>
        <w:t>Problems/bugs and comments:</w:t>
      </w:r>
    </w:p>
    <w:p w:rsidR="006D5E7C" w:rsidRDefault="00420396" w:rsidP="006D5E7C">
      <w:r>
        <w:t xml:space="preserve">Why not make </w:t>
      </w:r>
      <w:r w:rsidR="0004598C">
        <w:t>the following assignments Assignment11_base3, Assignment</w:t>
      </w:r>
      <w:r w:rsidR="003F4EF8">
        <w:t xml:space="preserve">11_base4, </w:t>
      </w:r>
      <w:proofErr w:type="spellStart"/>
      <w:r w:rsidR="003F4EF8">
        <w:t>etc</w:t>
      </w:r>
      <w:proofErr w:type="spellEnd"/>
      <w:r w:rsidR="003F4EF8">
        <w:t>? Base 2 is so 1950s.</w:t>
      </w:r>
    </w:p>
    <w:p w:rsidR="00A05CB3" w:rsidRDefault="00A05CB3" w:rsidP="006D5E7C"/>
    <w:p w:rsidR="00A05CB3" w:rsidRDefault="00A05CB3" w:rsidP="006D5E7C">
      <w:r>
        <w:t>The input file (</w:t>
      </w:r>
      <w:r w:rsidRPr="00A05CB3">
        <w:t>Assignment11\Assignment11\bin\Debug</w:t>
      </w:r>
      <w:r w:rsidR="00E06B4A">
        <w:t>\data.txt</w:t>
      </w:r>
      <w:bookmarkStart w:id="0" w:name="_GoBack"/>
      <w:bookmarkEnd w:id="0"/>
      <w:r>
        <w:t>):</w:t>
      </w:r>
    </w:p>
    <w:p w:rsidR="00A05CB3" w:rsidRPr="006D5E7C" w:rsidRDefault="00A05CB3" w:rsidP="00A05CB3">
      <w:r>
        <w:t>john doe;52;member</w:t>
      </w:r>
      <w:r>
        <w:br/>
      </w:r>
      <w:proofErr w:type="spellStart"/>
      <w:r>
        <w:t>jane</w:t>
      </w:r>
      <w:proofErr w:type="spellEnd"/>
      <w:r>
        <w:t xml:space="preserve"> doe;23;visitor</w:t>
      </w:r>
      <w:r>
        <w:br/>
      </w:r>
      <w:proofErr w:type="spellStart"/>
      <w:r>
        <w:t>st</w:t>
      </w:r>
      <w:r>
        <w:t>ephanie</w:t>
      </w:r>
      <w:proofErr w:type="spellEnd"/>
      <w:r>
        <w:t xml:space="preserve"> wolphcolphman;20;member</w:t>
      </w:r>
      <w:r>
        <w:br/>
      </w:r>
      <w:proofErr w:type="spellStart"/>
      <w:r>
        <w:t>desmond</w:t>
      </w:r>
      <w:proofErr w:type="spellEnd"/>
      <w:r>
        <w:t xml:space="preserve"> weindorf;24;visitor</w:t>
      </w:r>
      <w:r>
        <w:br/>
      </w:r>
      <w:proofErr w:type="spellStart"/>
      <w:r>
        <w:t>tim</w:t>
      </w:r>
      <w:proofErr w:type="spellEnd"/>
      <w:r>
        <w:t xml:space="preserve"> lee;22;member</w:t>
      </w:r>
      <w:r>
        <w:br/>
        <w:t>caleb;28;member</w:t>
      </w:r>
      <w:r>
        <w:br/>
      </w:r>
      <w:r>
        <w:t>john;21;member</w:t>
      </w:r>
    </w:p>
    <w:sectPr w:rsidR="00A05CB3" w:rsidRPr="006D5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14F00"/>
    <w:multiLevelType w:val="hybridMultilevel"/>
    <w:tmpl w:val="1048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C5"/>
    <w:rsid w:val="0004598C"/>
    <w:rsid w:val="00144886"/>
    <w:rsid w:val="001622D5"/>
    <w:rsid w:val="00185BB5"/>
    <w:rsid w:val="001E7A13"/>
    <w:rsid w:val="002156B0"/>
    <w:rsid w:val="00285B8F"/>
    <w:rsid w:val="002D6385"/>
    <w:rsid w:val="00310223"/>
    <w:rsid w:val="00323413"/>
    <w:rsid w:val="003450AB"/>
    <w:rsid w:val="00365BE5"/>
    <w:rsid w:val="00367B87"/>
    <w:rsid w:val="003F4EF8"/>
    <w:rsid w:val="00414F4A"/>
    <w:rsid w:val="00420396"/>
    <w:rsid w:val="00421751"/>
    <w:rsid w:val="00494F44"/>
    <w:rsid w:val="004E39F8"/>
    <w:rsid w:val="004E4486"/>
    <w:rsid w:val="00536514"/>
    <w:rsid w:val="00555BFC"/>
    <w:rsid w:val="00670295"/>
    <w:rsid w:val="006B4B00"/>
    <w:rsid w:val="006D5E7C"/>
    <w:rsid w:val="006D7064"/>
    <w:rsid w:val="006F277D"/>
    <w:rsid w:val="00703B27"/>
    <w:rsid w:val="00756EF3"/>
    <w:rsid w:val="00771481"/>
    <w:rsid w:val="00911103"/>
    <w:rsid w:val="00992221"/>
    <w:rsid w:val="009D17E2"/>
    <w:rsid w:val="00A01AFC"/>
    <w:rsid w:val="00A05CB3"/>
    <w:rsid w:val="00A2326F"/>
    <w:rsid w:val="00A5543F"/>
    <w:rsid w:val="00AA4CAA"/>
    <w:rsid w:val="00AC10BB"/>
    <w:rsid w:val="00AC36B5"/>
    <w:rsid w:val="00AF2657"/>
    <w:rsid w:val="00B86330"/>
    <w:rsid w:val="00BA22BE"/>
    <w:rsid w:val="00BA6B42"/>
    <w:rsid w:val="00BD4EFB"/>
    <w:rsid w:val="00C97E91"/>
    <w:rsid w:val="00CE15C1"/>
    <w:rsid w:val="00D3286E"/>
    <w:rsid w:val="00D94A6F"/>
    <w:rsid w:val="00DE3C6F"/>
    <w:rsid w:val="00E06B4A"/>
    <w:rsid w:val="00E13D34"/>
    <w:rsid w:val="00ED2902"/>
    <w:rsid w:val="00EE031F"/>
    <w:rsid w:val="00F446C5"/>
    <w:rsid w:val="00F9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7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4B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7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134B1D91.dotm</Template>
  <TotalTime>3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KVCC</dc:creator>
  <cp:lastModifiedBy>KVCC</cp:lastModifiedBy>
  <cp:revision>5</cp:revision>
  <dcterms:created xsi:type="dcterms:W3CDTF">2013-03-15T00:05:00Z</dcterms:created>
  <dcterms:modified xsi:type="dcterms:W3CDTF">2013-03-15T00:21:00Z</dcterms:modified>
</cp:coreProperties>
</file>