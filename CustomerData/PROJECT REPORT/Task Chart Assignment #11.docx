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14" w:rsidRDefault="00872573">
      <w:r>
        <w:t>Task Chart: Assignment 11 Team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44"/>
        <w:gridCol w:w="1260"/>
        <w:gridCol w:w="1800"/>
        <w:gridCol w:w="1710"/>
        <w:gridCol w:w="2448"/>
      </w:tblGrid>
      <w:tr w:rsidR="00F829B8" w:rsidTr="00164ECD">
        <w:tc>
          <w:tcPr>
            <w:tcW w:w="1114" w:type="dxa"/>
          </w:tcPr>
          <w:p w:rsidR="00F829B8" w:rsidRDefault="00F829B8" w:rsidP="00962FEB">
            <w:pPr>
              <w:jc w:val="center"/>
            </w:pPr>
            <w:r>
              <w:t>Date</w:t>
            </w:r>
          </w:p>
        </w:tc>
        <w:tc>
          <w:tcPr>
            <w:tcW w:w="2504" w:type="dxa"/>
            <w:gridSpan w:val="2"/>
          </w:tcPr>
          <w:p w:rsidR="00F829B8" w:rsidRDefault="00F829B8" w:rsidP="00962FEB">
            <w:pPr>
              <w:jc w:val="center"/>
            </w:pPr>
            <w:r>
              <w:t>Time Begin / End</w:t>
            </w:r>
          </w:p>
        </w:tc>
        <w:tc>
          <w:tcPr>
            <w:tcW w:w="1800" w:type="dxa"/>
          </w:tcPr>
          <w:p w:rsidR="00F829B8" w:rsidRDefault="00F829B8" w:rsidP="00962FEB">
            <w:pPr>
              <w:jc w:val="center"/>
            </w:pPr>
            <w:r>
              <w:t>Driver</w:t>
            </w:r>
          </w:p>
        </w:tc>
        <w:tc>
          <w:tcPr>
            <w:tcW w:w="1710" w:type="dxa"/>
          </w:tcPr>
          <w:p w:rsidR="00F829B8" w:rsidRDefault="00F829B8" w:rsidP="00962FEB">
            <w:pPr>
              <w:jc w:val="center"/>
            </w:pPr>
            <w:r>
              <w:t>Navigator</w:t>
            </w:r>
          </w:p>
        </w:tc>
        <w:tc>
          <w:tcPr>
            <w:tcW w:w="2448" w:type="dxa"/>
          </w:tcPr>
          <w:p w:rsidR="00F829B8" w:rsidRDefault="00F829B8" w:rsidP="00962FEB">
            <w:pPr>
              <w:jc w:val="center"/>
            </w:pPr>
            <w:r>
              <w:t>Task</w:t>
            </w:r>
          </w:p>
        </w:tc>
      </w:tr>
      <w:tr w:rsidR="00F829B8" w:rsidTr="00164ECD">
        <w:tc>
          <w:tcPr>
            <w:tcW w:w="1114" w:type="dxa"/>
          </w:tcPr>
          <w:p w:rsidR="00F829B8" w:rsidRDefault="00164ECD">
            <w:r>
              <w:t>3-12-13</w:t>
            </w:r>
          </w:p>
        </w:tc>
        <w:tc>
          <w:tcPr>
            <w:tcW w:w="1244" w:type="dxa"/>
          </w:tcPr>
          <w:p w:rsidR="00F829B8" w:rsidRDefault="00164ECD" w:rsidP="00164ECD">
            <w:r>
              <w:t>8:00pm</w:t>
            </w:r>
          </w:p>
        </w:tc>
        <w:tc>
          <w:tcPr>
            <w:tcW w:w="1260" w:type="dxa"/>
          </w:tcPr>
          <w:p w:rsidR="00F829B8" w:rsidRDefault="00164ECD">
            <w:r>
              <w:t>8:15pm</w:t>
            </w:r>
          </w:p>
        </w:tc>
        <w:tc>
          <w:tcPr>
            <w:tcW w:w="1800" w:type="dxa"/>
          </w:tcPr>
          <w:p w:rsidR="00F829B8" w:rsidRDefault="009548AA">
            <w:r>
              <w:t>Desmond</w:t>
            </w:r>
          </w:p>
        </w:tc>
        <w:tc>
          <w:tcPr>
            <w:tcW w:w="1710" w:type="dxa"/>
          </w:tcPr>
          <w:p w:rsidR="00F829B8" w:rsidRDefault="00164ECD">
            <w:r>
              <w:t>Caleb, Jon, Tim</w:t>
            </w:r>
          </w:p>
        </w:tc>
        <w:tc>
          <w:tcPr>
            <w:tcW w:w="2448" w:type="dxa"/>
          </w:tcPr>
          <w:p w:rsidR="00F829B8" w:rsidRDefault="00164ECD">
            <w:r>
              <w:t>Meet to decide</w:t>
            </w:r>
          </w:p>
        </w:tc>
      </w:tr>
      <w:tr w:rsidR="00F829B8" w:rsidTr="00164ECD">
        <w:tc>
          <w:tcPr>
            <w:tcW w:w="1114" w:type="dxa"/>
          </w:tcPr>
          <w:p w:rsidR="00F829B8" w:rsidRDefault="00F757A5">
            <w:r>
              <w:t>3-12-13</w:t>
            </w:r>
          </w:p>
        </w:tc>
        <w:tc>
          <w:tcPr>
            <w:tcW w:w="1244" w:type="dxa"/>
          </w:tcPr>
          <w:p w:rsidR="00F829B8" w:rsidRDefault="00F757A5">
            <w:r>
              <w:t>8:15pm</w:t>
            </w:r>
          </w:p>
        </w:tc>
        <w:tc>
          <w:tcPr>
            <w:tcW w:w="1260" w:type="dxa"/>
          </w:tcPr>
          <w:p w:rsidR="00F829B8" w:rsidRDefault="00F757A5">
            <w:r>
              <w:t>8:30pm</w:t>
            </w:r>
          </w:p>
        </w:tc>
        <w:tc>
          <w:tcPr>
            <w:tcW w:w="1800" w:type="dxa"/>
          </w:tcPr>
          <w:p w:rsidR="00F829B8" w:rsidRDefault="00F757A5">
            <w:r>
              <w:t>Jon</w:t>
            </w:r>
          </w:p>
        </w:tc>
        <w:tc>
          <w:tcPr>
            <w:tcW w:w="1710" w:type="dxa"/>
          </w:tcPr>
          <w:p w:rsidR="00F829B8" w:rsidRDefault="00F757A5">
            <w:r>
              <w:t>Caleb</w:t>
            </w:r>
          </w:p>
        </w:tc>
        <w:tc>
          <w:tcPr>
            <w:tcW w:w="2448" w:type="dxa"/>
          </w:tcPr>
          <w:p w:rsidR="00F829B8" w:rsidRDefault="00F757A5">
            <w:r>
              <w:t>Linked List and Sort</w:t>
            </w:r>
          </w:p>
        </w:tc>
      </w:tr>
      <w:tr w:rsidR="00F829B8" w:rsidTr="00164ECD">
        <w:tc>
          <w:tcPr>
            <w:tcW w:w="1114" w:type="dxa"/>
          </w:tcPr>
          <w:p w:rsidR="00F829B8" w:rsidRDefault="00C45614">
            <w:r>
              <w:t>3-12-13</w:t>
            </w:r>
          </w:p>
        </w:tc>
        <w:tc>
          <w:tcPr>
            <w:tcW w:w="1244" w:type="dxa"/>
          </w:tcPr>
          <w:p w:rsidR="00F829B8" w:rsidRDefault="00C45614">
            <w:r>
              <w:t>8:15pm</w:t>
            </w:r>
          </w:p>
        </w:tc>
        <w:tc>
          <w:tcPr>
            <w:tcW w:w="1260" w:type="dxa"/>
          </w:tcPr>
          <w:p w:rsidR="00F829B8" w:rsidRDefault="00231CE0">
            <w:r>
              <w:t>8:51pm</w:t>
            </w:r>
          </w:p>
        </w:tc>
        <w:tc>
          <w:tcPr>
            <w:tcW w:w="1800" w:type="dxa"/>
          </w:tcPr>
          <w:p w:rsidR="00F829B8" w:rsidRDefault="00C45614">
            <w:r>
              <w:t>Tim</w:t>
            </w:r>
          </w:p>
        </w:tc>
        <w:tc>
          <w:tcPr>
            <w:tcW w:w="1710" w:type="dxa"/>
          </w:tcPr>
          <w:p w:rsidR="00F829B8" w:rsidRDefault="00C45614">
            <w:r>
              <w:t>Desmond</w:t>
            </w:r>
          </w:p>
        </w:tc>
        <w:tc>
          <w:tcPr>
            <w:tcW w:w="2448" w:type="dxa"/>
          </w:tcPr>
          <w:p w:rsidR="00F829B8" w:rsidRDefault="001C3D07">
            <w:r>
              <w:t>Base / derived, abstract, interface</w:t>
            </w:r>
            <w:r w:rsidR="006E6DA9">
              <w:t>, overloaded operator</w:t>
            </w:r>
          </w:p>
        </w:tc>
      </w:tr>
      <w:tr w:rsidR="00F829B8" w:rsidTr="00164ECD">
        <w:tc>
          <w:tcPr>
            <w:tcW w:w="1114" w:type="dxa"/>
          </w:tcPr>
          <w:p w:rsidR="00F829B8" w:rsidRDefault="009D5514">
            <w:r>
              <w:t>3-12-13</w:t>
            </w:r>
          </w:p>
        </w:tc>
        <w:tc>
          <w:tcPr>
            <w:tcW w:w="1244" w:type="dxa"/>
          </w:tcPr>
          <w:p w:rsidR="00F829B8" w:rsidRDefault="00231CE0">
            <w:r>
              <w:t>8:51pm</w:t>
            </w:r>
          </w:p>
        </w:tc>
        <w:tc>
          <w:tcPr>
            <w:tcW w:w="1260" w:type="dxa"/>
          </w:tcPr>
          <w:p w:rsidR="00F829B8" w:rsidRDefault="00231CE0">
            <w:r>
              <w:t>9:13pm</w:t>
            </w:r>
          </w:p>
        </w:tc>
        <w:tc>
          <w:tcPr>
            <w:tcW w:w="1800" w:type="dxa"/>
          </w:tcPr>
          <w:p w:rsidR="00F829B8" w:rsidRDefault="009D5514">
            <w:r>
              <w:t>Desmond</w:t>
            </w:r>
          </w:p>
        </w:tc>
        <w:tc>
          <w:tcPr>
            <w:tcW w:w="1710" w:type="dxa"/>
          </w:tcPr>
          <w:p w:rsidR="00F829B8" w:rsidRDefault="009D5514">
            <w:r>
              <w:t>Tim</w:t>
            </w:r>
          </w:p>
        </w:tc>
        <w:tc>
          <w:tcPr>
            <w:tcW w:w="2448" w:type="dxa"/>
          </w:tcPr>
          <w:p w:rsidR="00F829B8" w:rsidRDefault="00BD38F8" w:rsidP="006E6DA9">
            <w:r>
              <w:t>File I/O</w:t>
            </w:r>
            <w:r w:rsidR="005707CB">
              <w:t>, Console m</w:t>
            </w:r>
            <w:r w:rsidR="00A643F7">
              <w:t>enu</w:t>
            </w:r>
          </w:p>
        </w:tc>
      </w:tr>
      <w:tr w:rsidR="00B078E1" w:rsidTr="00164ECD">
        <w:tc>
          <w:tcPr>
            <w:tcW w:w="1114" w:type="dxa"/>
          </w:tcPr>
          <w:p w:rsidR="00B078E1" w:rsidRDefault="00B078E1">
            <w:r>
              <w:t>3-12-13</w:t>
            </w:r>
          </w:p>
        </w:tc>
        <w:tc>
          <w:tcPr>
            <w:tcW w:w="1244" w:type="dxa"/>
          </w:tcPr>
          <w:p w:rsidR="00B078E1" w:rsidRDefault="00B078E1">
            <w:r>
              <w:t>9:14pm</w:t>
            </w:r>
          </w:p>
        </w:tc>
        <w:tc>
          <w:tcPr>
            <w:tcW w:w="1260" w:type="dxa"/>
          </w:tcPr>
          <w:p w:rsidR="00B078E1" w:rsidRDefault="00B078E1">
            <w:r>
              <w:t>9:30pm</w:t>
            </w:r>
          </w:p>
        </w:tc>
        <w:tc>
          <w:tcPr>
            <w:tcW w:w="1800" w:type="dxa"/>
          </w:tcPr>
          <w:p w:rsidR="00B078E1" w:rsidRDefault="00B078E1">
            <w:r>
              <w:t>Desmond</w:t>
            </w:r>
          </w:p>
        </w:tc>
        <w:tc>
          <w:tcPr>
            <w:tcW w:w="1710" w:type="dxa"/>
          </w:tcPr>
          <w:p w:rsidR="00B078E1" w:rsidRDefault="00690112">
            <w:r>
              <w:t>Tim</w:t>
            </w:r>
          </w:p>
        </w:tc>
        <w:tc>
          <w:tcPr>
            <w:tcW w:w="2448" w:type="dxa"/>
          </w:tcPr>
          <w:p w:rsidR="00B078E1" w:rsidRDefault="006C53AE" w:rsidP="006C53AE">
            <w:r>
              <w:t>Program build</w:t>
            </w:r>
          </w:p>
        </w:tc>
      </w:tr>
      <w:tr w:rsidR="00F829B8" w:rsidTr="00164ECD">
        <w:tc>
          <w:tcPr>
            <w:tcW w:w="1114" w:type="dxa"/>
          </w:tcPr>
          <w:p w:rsidR="00F829B8" w:rsidRDefault="00BD38F8">
            <w:r>
              <w:t>3-12-13</w:t>
            </w:r>
          </w:p>
        </w:tc>
        <w:tc>
          <w:tcPr>
            <w:tcW w:w="1244" w:type="dxa"/>
          </w:tcPr>
          <w:p w:rsidR="00F829B8" w:rsidRDefault="00BD38F8">
            <w:r>
              <w:t>8:40pm</w:t>
            </w:r>
          </w:p>
        </w:tc>
        <w:tc>
          <w:tcPr>
            <w:tcW w:w="1260" w:type="dxa"/>
          </w:tcPr>
          <w:p w:rsidR="00F829B8" w:rsidRDefault="00BD38F8">
            <w:r>
              <w:t>8:50pm</w:t>
            </w:r>
          </w:p>
        </w:tc>
        <w:tc>
          <w:tcPr>
            <w:tcW w:w="1800" w:type="dxa"/>
          </w:tcPr>
          <w:p w:rsidR="00F829B8" w:rsidRDefault="00231CE0">
            <w:r>
              <w:t>Caleb</w:t>
            </w:r>
          </w:p>
        </w:tc>
        <w:tc>
          <w:tcPr>
            <w:tcW w:w="1710" w:type="dxa"/>
          </w:tcPr>
          <w:p w:rsidR="00F829B8" w:rsidRDefault="00231CE0">
            <w:r>
              <w:t>Jon</w:t>
            </w:r>
          </w:p>
        </w:tc>
        <w:tc>
          <w:tcPr>
            <w:tcW w:w="2448" w:type="dxa"/>
          </w:tcPr>
          <w:p w:rsidR="00F829B8" w:rsidRDefault="00BD38F8">
            <w:r>
              <w:t>Exception</w:t>
            </w:r>
          </w:p>
        </w:tc>
      </w:tr>
      <w:tr w:rsidR="00BA25AD" w:rsidTr="00164ECD">
        <w:tc>
          <w:tcPr>
            <w:tcW w:w="1114" w:type="dxa"/>
          </w:tcPr>
          <w:p w:rsidR="00BA25AD" w:rsidRDefault="00BA25AD">
            <w:r>
              <w:t>3-14-13</w:t>
            </w:r>
          </w:p>
        </w:tc>
        <w:tc>
          <w:tcPr>
            <w:tcW w:w="1244" w:type="dxa"/>
          </w:tcPr>
          <w:p w:rsidR="00BA25AD" w:rsidRDefault="00BA25AD">
            <w:r>
              <w:t>7:30pm</w:t>
            </w:r>
          </w:p>
        </w:tc>
        <w:tc>
          <w:tcPr>
            <w:tcW w:w="1260" w:type="dxa"/>
          </w:tcPr>
          <w:p w:rsidR="00BA25AD" w:rsidRDefault="00BA25AD">
            <w:r>
              <w:t>8:21pm</w:t>
            </w:r>
          </w:p>
        </w:tc>
        <w:tc>
          <w:tcPr>
            <w:tcW w:w="1800" w:type="dxa"/>
          </w:tcPr>
          <w:p w:rsidR="00BA25AD" w:rsidRDefault="00BA25AD">
            <w:r>
              <w:t>Caleb</w:t>
            </w:r>
          </w:p>
        </w:tc>
        <w:tc>
          <w:tcPr>
            <w:tcW w:w="1710" w:type="dxa"/>
          </w:tcPr>
          <w:p w:rsidR="00BA25AD" w:rsidRDefault="00BA25AD"/>
        </w:tc>
        <w:tc>
          <w:tcPr>
            <w:tcW w:w="2448" w:type="dxa"/>
          </w:tcPr>
          <w:p w:rsidR="00BA25AD" w:rsidRDefault="00BA25AD">
            <w:r>
              <w:t>UML Diagram</w:t>
            </w:r>
          </w:p>
        </w:tc>
      </w:tr>
      <w:tr w:rsidR="00BA25AD" w:rsidTr="00164ECD">
        <w:tc>
          <w:tcPr>
            <w:tcW w:w="1114" w:type="dxa"/>
          </w:tcPr>
          <w:p w:rsidR="00BA25AD" w:rsidRDefault="00BA25AD">
            <w:r>
              <w:t>3-14-13</w:t>
            </w:r>
          </w:p>
        </w:tc>
        <w:tc>
          <w:tcPr>
            <w:tcW w:w="1244" w:type="dxa"/>
          </w:tcPr>
          <w:p w:rsidR="00BA25AD" w:rsidRDefault="00BA25AD">
            <w:r>
              <w:t>7:30pm</w:t>
            </w:r>
          </w:p>
        </w:tc>
        <w:tc>
          <w:tcPr>
            <w:tcW w:w="1260" w:type="dxa"/>
          </w:tcPr>
          <w:p w:rsidR="00BA25AD" w:rsidRDefault="00BA25AD">
            <w:r>
              <w:t>8:21pm</w:t>
            </w:r>
          </w:p>
        </w:tc>
        <w:tc>
          <w:tcPr>
            <w:tcW w:w="1800" w:type="dxa"/>
          </w:tcPr>
          <w:p w:rsidR="00BA25AD" w:rsidRDefault="00BA25AD">
            <w:r>
              <w:t>Desmond</w:t>
            </w:r>
          </w:p>
        </w:tc>
        <w:tc>
          <w:tcPr>
            <w:tcW w:w="1710" w:type="dxa"/>
          </w:tcPr>
          <w:p w:rsidR="00BA25AD" w:rsidRDefault="00BA25AD"/>
        </w:tc>
        <w:tc>
          <w:tcPr>
            <w:tcW w:w="2448" w:type="dxa"/>
          </w:tcPr>
          <w:p w:rsidR="00BA25AD" w:rsidRDefault="00BA25AD">
            <w:r>
              <w:t>Project Report</w:t>
            </w:r>
          </w:p>
        </w:tc>
      </w:tr>
      <w:tr w:rsidR="00BA25AD" w:rsidTr="00164ECD">
        <w:tc>
          <w:tcPr>
            <w:tcW w:w="1114" w:type="dxa"/>
          </w:tcPr>
          <w:p w:rsidR="00BA25AD" w:rsidRDefault="00BA25AD">
            <w:r>
              <w:t>3-14-13</w:t>
            </w:r>
          </w:p>
        </w:tc>
        <w:tc>
          <w:tcPr>
            <w:tcW w:w="1244" w:type="dxa"/>
          </w:tcPr>
          <w:p w:rsidR="00BA25AD" w:rsidRDefault="00BA25AD">
            <w:r>
              <w:t>7:pm</w:t>
            </w:r>
          </w:p>
        </w:tc>
        <w:tc>
          <w:tcPr>
            <w:tcW w:w="1260" w:type="dxa"/>
          </w:tcPr>
          <w:p w:rsidR="00BA25AD" w:rsidRDefault="00BA25AD">
            <w:r>
              <w:t>8:21pm</w:t>
            </w:r>
          </w:p>
        </w:tc>
        <w:tc>
          <w:tcPr>
            <w:tcW w:w="1800" w:type="dxa"/>
          </w:tcPr>
          <w:p w:rsidR="00BA25AD" w:rsidRDefault="00BA25AD">
            <w:r>
              <w:t>Jon</w:t>
            </w:r>
          </w:p>
        </w:tc>
        <w:tc>
          <w:tcPr>
            <w:tcW w:w="1710" w:type="dxa"/>
          </w:tcPr>
          <w:p w:rsidR="00BA25AD" w:rsidRDefault="00BA25AD"/>
        </w:tc>
        <w:tc>
          <w:tcPr>
            <w:tcW w:w="2448" w:type="dxa"/>
          </w:tcPr>
          <w:p w:rsidR="00BA25AD" w:rsidRDefault="00273CF5">
            <w:r>
              <w:t>Flowchart</w:t>
            </w:r>
          </w:p>
        </w:tc>
      </w:tr>
    </w:tbl>
    <w:p w:rsidR="007E0728" w:rsidRDefault="007E0728"/>
    <w:p w:rsidR="007E0728" w:rsidRDefault="007E0728">
      <w:bookmarkStart w:id="0" w:name="_GoBack"/>
      <w:bookmarkEnd w:id="0"/>
    </w:p>
    <w:sectPr w:rsidR="007E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4D"/>
    <w:rsid w:val="000C3829"/>
    <w:rsid w:val="00164ECD"/>
    <w:rsid w:val="001C3D07"/>
    <w:rsid w:val="00231CE0"/>
    <w:rsid w:val="00273CF5"/>
    <w:rsid w:val="002B3847"/>
    <w:rsid w:val="005707CB"/>
    <w:rsid w:val="00601C1E"/>
    <w:rsid w:val="00680B4D"/>
    <w:rsid w:val="00690112"/>
    <w:rsid w:val="006C53AE"/>
    <w:rsid w:val="006E6DA9"/>
    <w:rsid w:val="007E0728"/>
    <w:rsid w:val="00872573"/>
    <w:rsid w:val="009548AA"/>
    <w:rsid w:val="00962FEB"/>
    <w:rsid w:val="009D5514"/>
    <w:rsid w:val="00A643F7"/>
    <w:rsid w:val="00B078E1"/>
    <w:rsid w:val="00BA123C"/>
    <w:rsid w:val="00BA25AD"/>
    <w:rsid w:val="00BD38F8"/>
    <w:rsid w:val="00C26D18"/>
    <w:rsid w:val="00C45614"/>
    <w:rsid w:val="00E91D47"/>
    <w:rsid w:val="00F757A5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440A01A0.dotm</Template>
  <TotalTime>62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KVCC</dc:creator>
  <cp:lastModifiedBy>KVCC</cp:lastModifiedBy>
  <cp:revision>14</cp:revision>
  <dcterms:created xsi:type="dcterms:W3CDTF">2013-03-13T00:19:00Z</dcterms:created>
  <dcterms:modified xsi:type="dcterms:W3CDTF">2013-03-15T00:26:00Z</dcterms:modified>
</cp:coreProperties>
</file>